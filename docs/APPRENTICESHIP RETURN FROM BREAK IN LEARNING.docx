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922206" w14:textId="77777777" w:rsidR="001964FA" w:rsidRDefault="001964FA">
      <w:pPr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2"/>
        <w:gridCol w:w="3543"/>
        <w:gridCol w:w="1418"/>
        <w:gridCol w:w="142"/>
        <w:gridCol w:w="2964"/>
      </w:tblGrid>
      <w:tr w:rsidR="00676847" w:rsidRPr="0081630A" w14:paraId="0F370BF5" w14:textId="77777777" w:rsidTr="00015EA4">
        <w:trPr>
          <w:gridAfter w:val="1"/>
          <w:wAfter w:w="2964" w:type="dxa"/>
        </w:trPr>
        <w:tc>
          <w:tcPr>
            <w:tcW w:w="7225" w:type="dxa"/>
            <w:gridSpan w:val="4"/>
            <w:shd w:val="solid" w:color="auto" w:fill="auto"/>
          </w:tcPr>
          <w:p w14:paraId="02303A3E" w14:textId="77777777" w:rsidR="00676847" w:rsidRPr="0050401C" w:rsidRDefault="00A30C47" w:rsidP="0081630A">
            <w:pPr>
              <w:rPr>
                <w:b/>
                <w:sz w:val="32"/>
                <w:szCs w:val="32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250E6EE3" wp14:editId="35C0C2EC">
                  <wp:simplePos x="0" y="0"/>
                  <wp:positionH relativeFrom="column">
                    <wp:posOffset>4894580</wp:posOffset>
                  </wp:positionH>
                  <wp:positionV relativeFrom="paragraph">
                    <wp:posOffset>-1270</wp:posOffset>
                  </wp:positionV>
                  <wp:extent cx="1566545" cy="497840"/>
                  <wp:effectExtent l="0" t="0" r="0" b="0"/>
                  <wp:wrapNone/>
                  <wp:docPr id="2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6545" cy="497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451F9">
              <w:rPr>
                <w:b/>
                <w:sz w:val="32"/>
                <w:szCs w:val="32"/>
              </w:rPr>
              <w:t>APPRENTICESHIP</w:t>
            </w:r>
            <w:r w:rsidR="0050401C">
              <w:rPr>
                <w:b/>
                <w:sz w:val="32"/>
                <w:szCs w:val="32"/>
              </w:rPr>
              <w:t xml:space="preserve"> RETURN FROM </w:t>
            </w:r>
            <w:r w:rsidR="00C331F1">
              <w:rPr>
                <w:b/>
                <w:sz w:val="32"/>
                <w:szCs w:val="32"/>
              </w:rPr>
              <w:t>BREAK IN LEARNING / SUSPENSION</w:t>
            </w:r>
            <w:r w:rsidR="0050401C">
              <w:rPr>
                <w:b/>
                <w:sz w:val="32"/>
                <w:szCs w:val="32"/>
              </w:rPr>
              <w:t xml:space="preserve"> </w:t>
            </w:r>
            <w:r w:rsidR="00676847" w:rsidRPr="0081630A">
              <w:rPr>
                <w:b/>
                <w:sz w:val="32"/>
                <w:szCs w:val="32"/>
              </w:rPr>
              <w:t>FORM</w:t>
            </w:r>
          </w:p>
        </w:tc>
      </w:tr>
      <w:tr w:rsidR="007F36CE" w:rsidRPr="00763AE0" w14:paraId="281A18F3" w14:textId="77777777" w:rsidTr="0081630A">
        <w:tc>
          <w:tcPr>
            <w:tcW w:w="1018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14:paraId="4DD268A8" w14:textId="77777777" w:rsidR="001964FA" w:rsidRPr="00763AE0" w:rsidRDefault="001964FA" w:rsidP="004C3B1B">
            <w:pPr>
              <w:rPr>
                <w:b/>
              </w:rPr>
            </w:pPr>
          </w:p>
          <w:p w14:paraId="1C05DDC9" w14:textId="77777777" w:rsidR="007F36CE" w:rsidRPr="00763AE0" w:rsidRDefault="008667FD" w:rsidP="004C3B1B">
            <w:pPr>
              <w:rPr>
                <w:b/>
              </w:rPr>
            </w:pPr>
            <w:r w:rsidRPr="00763AE0">
              <w:rPr>
                <w:b/>
              </w:rPr>
              <w:t>Apprentice</w:t>
            </w:r>
            <w:r w:rsidR="007F36CE" w:rsidRPr="00763AE0">
              <w:rPr>
                <w:b/>
              </w:rPr>
              <w:t xml:space="preserve"> Details</w:t>
            </w:r>
          </w:p>
        </w:tc>
      </w:tr>
      <w:tr w:rsidR="00B54E1B" w:rsidRPr="00763AE0" w14:paraId="7B7B8A7F" w14:textId="77777777" w:rsidTr="00AB027D">
        <w:tc>
          <w:tcPr>
            <w:tcW w:w="2122" w:type="dxa"/>
            <w:shd w:val="clear" w:color="auto" w:fill="auto"/>
          </w:tcPr>
          <w:p w14:paraId="0C3BED36" w14:textId="77777777" w:rsidR="00B54E1B" w:rsidRPr="00B75AE6" w:rsidRDefault="00B54E1B" w:rsidP="009873BF">
            <w:pPr>
              <w:rPr>
                <w:b/>
                <w:sz w:val="20"/>
                <w:szCs w:val="20"/>
              </w:rPr>
            </w:pPr>
            <w:r w:rsidRPr="00B75AE6">
              <w:rPr>
                <w:sz w:val="20"/>
                <w:szCs w:val="20"/>
              </w:rPr>
              <w:t>Forename</w:t>
            </w:r>
          </w:p>
        </w:tc>
        <w:tc>
          <w:tcPr>
            <w:tcW w:w="3543" w:type="dxa"/>
            <w:shd w:val="clear" w:color="auto" w:fill="auto"/>
          </w:tcPr>
          <w:p w14:paraId="7207D64E" w14:textId="7E23E6DC" w:rsidR="00B54E1B" w:rsidRPr="00B75AE6" w:rsidRDefault="00B54E1B" w:rsidP="0081630A">
            <w:pPr>
              <w:rPr>
                <w:iCs/>
                <w:sz w:val="20"/>
                <w:szCs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31B55630" w14:textId="77777777" w:rsidR="00B54E1B" w:rsidRPr="00B75AE6" w:rsidRDefault="00B54E1B" w:rsidP="009873BF">
            <w:pPr>
              <w:rPr>
                <w:b/>
                <w:sz w:val="20"/>
                <w:szCs w:val="20"/>
              </w:rPr>
            </w:pPr>
            <w:r w:rsidRPr="00B75AE6">
              <w:rPr>
                <w:sz w:val="20"/>
                <w:szCs w:val="20"/>
              </w:rPr>
              <w:t>Surname</w:t>
            </w:r>
          </w:p>
        </w:tc>
        <w:tc>
          <w:tcPr>
            <w:tcW w:w="3106" w:type="dxa"/>
            <w:gridSpan w:val="2"/>
            <w:shd w:val="clear" w:color="auto" w:fill="auto"/>
          </w:tcPr>
          <w:p w14:paraId="14B83FFD" w14:textId="3E2C45F3" w:rsidR="00B54E1B" w:rsidRPr="00B75AE6" w:rsidRDefault="00B54E1B" w:rsidP="009873BF">
            <w:pPr>
              <w:rPr>
                <w:iCs/>
                <w:sz w:val="20"/>
                <w:szCs w:val="20"/>
              </w:rPr>
            </w:pPr>
          </w:p>
        </w:tc>
      </w:tr>
      <w:tr w:rsidR="00B54E1B" w:rsidRPr="00763AE0" w14:paraId="787E1D4D" w14:textId="77777777" w:rsidTr="00AB027D">
        <w:tc>
          <w:tcPr>
            <w:tcW w:w="2122" w:type="dxa"/>
            <w:tcBorders>
              <w:bottom w:val="single" w:sz="4" w:space="0" w:color="auto"/>
            </w:tcBorders>
            <w:shd w:val="clear" w:color="auto" w:fill="auto"/>
          </w:tcPr>
          <w:p w14:paraId="4D7D362D" w14:textId="77777777" w:rsidR="00B54E1B" w:rsidRPr="00B75AE6" w:rsidRDefault="00B54E1B" w:rsidP="009873BF">
            <w:pPr>
              <w:rPr>
                <w:b/>
                <w:sz w:val="20"/>
                <w:szCs w:val="20"/>
              </w:rPr>
            </w:pPr>
            <w:r w:rsidRPr="00B75AE6">
              <w:rPr>
                <w:sz w:val="20"/>
                <w:szCs w:val="20"/>
              </w:rPr>
              <w:t>Student Number</w:t>
            </w:r>
          </w:p>
        </w:tc>
        <w:tc>
          <w:tcPr>
            <w:tcW w:w="3543" w:type="dxa"/>
            <w:tcBorders>
              <w:bottom w:val="single" w:sz="4" w:space="0" w:color="auto"/>
            </w:tcBorders>
            <w:shd w:val="clear" w:color="auto" w:fill="auto"/>
          </w:tcPr>
          <w:p w14:paraId="579448EB" w14:textId="6DA9E052" w:rsidR="00B54E1B" w:rsidRPr="00B75AE6" w:rsidRDefault="00B54E1B" w:rsidP="009873BF">
            <w:pPr>
              <w:rPr>
                <w:iCs/>
                <w:sz w:val="20"/>
                <w:szCs w:val="20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14:paraId="6EBE40C6" w14:textId="77777777" w:rsidR="00B54E1B" w:rsidRPr="00B75AE6" w:rsidRDefault="007F36CE" w:rsidP="009873BF">
            <w:pPr>
              <w:rPr>
                <w:b/>
                <w:sz w:val="20"/>
                <w:szCs w:val="20"/>
              </w:rPr>
            </w:pPr>
            <w:r w:rsidRPr="00B75AE6">
              <w:rPr>
                <w:sz w:val="20"/>
                <w:szCs w:val="20"/>
              </w:rPr>
              <w:t>Date of birth</w:t>
            </w:r>
          </w:p>
        </w:tc>
        <w:tc>
          <w:tcPr>
            <w:tcW w:w="310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3C7F13B" w14:textId="43844648" w:rsidR="00B54E1B" w:rsidRPr="00B75AE6" w:rsidRDefault="00B54E1B" w:rsidP="009873BF">
            <w:pPr>
              <w:rPr>
                <w:b/>
                <w:sz w:val="20"/>
                <w:szCs w:val="20"/>
              </w:rPr>
            </w:pPr>
          </w:p>
        </w:tc>
      </w:tr>
      <w:tr w:rsidR="00B54E1B" w:rsidRPr="00763AE0" w14:paraId="41D9097E" w14:textId="77777777" w:rsidTr="0081630A">
        <w:tc>
          <w:tcPr>
            <w:tcW w:w="10189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14:paraId="19370E02" w14:textId="77777777" w:rsidR="004B2993" w:rsidRPr="00CE576A" w:rsidRDefault="004B2993" w:rsidP="009873BF">
            <w:pPr>
              <w:rPr>
                <w:b/>
                <w:sz w:val="10"/>
                <w:szCs w:val="10"/>
              </w:rPr>
            </w:pPr>
          </w:p>
          <w:p w14:paraId="70212017" w14:textId="77777777" w:rsidR="00B54E1B" w:rsidRPr="00763AE0" w:rsidRDefault="00B54E1B" w:rsidP="009873BF">
            <w:pPr>
              <w:rPr>
                <w:b/>
                <w:szCs w:val="22"/>
              </w:rPr>
            </w:pPr>
            <w:r w:rsidRPr="00763AE0">
              <w:rPr>
                <w:b/>
                <w:szCs w:val="22"/>
              </w:rPr>
              <w:t>Course Details</w:t>
            </w:r>
          </w:p>
        </w:tc>
      </w:tr>
      <w:tr w:rsidR="004476DB" w:rsidRPr="00B75AE6" w14:paraId="5066651F" w14:textId="77777777" w:rsidTr="0081630A">
        <w:tc>
          <w:tcPr>
            <w:tcW w:w="10189" w:type="dxa"/>
            <w:gridSpan w:val="5"/>
            <w:shd w:val="clear" w:color="auto" w:fill="auto"/>
          </w:tcPr>
          <w:p w14:paraId="3E4DF96B" w14:textId="77777777" w:rsidR="00B54E1B" w:rsidRPr="00B75AE6" w:rsidRDefault="007F36CE" w:rsidP="0081630A">
            <w:pPr>
              <w:pStyle w:val="Heading3"/>
              <w:spacing w:before="0" w:beforeAutospacing="0" w:after="0" w:afterAutospacing="0"/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0B75AE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 xml:space="preserve">Please confirm the course(s) </w:t>
            </w:r>
            <w:r w:rsidR="0050401C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to</w:t>
            </w:r>
            <w:r w:rsidR="000214ED" w:rsidRPr="00B75AE6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 xml:space="preserve"> which the apprentice wishes to </w:t>
            </w:r>
            <w:r w:rsidR="0050401C">
              <w:rPr>
                <w:rFonts w:asciiTheme="minorHAnsi" w:hAnsiTheme="minorHAnsi" w:cstheme="minorHAnsi"/>
                <w:b w:val="0"/>
                <w:color w:val="000000" w:themeColor="text1"/>
                <w:sz w:val="20"/>
                <w:szCs w:val="20"/>
              </w:rPr>
              <w:t>return</w:t>
            </w:r>
            <w:r w:rsidRPr="00B75AE6">
              <w:rPr>
                <w:rFonts w:asciiTheme="minorHAnsi" w:hAnsiTheme="minorHAnsi" w:cstheme="minorHAnsi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</w:p>
        </w:tc>
      </w:tr>
      <w:tr w:rsidR="007F36CE" w:rsidRPr="00B75AE6" w14:paraId="1EF6D334" w14:textId="77777777" w:rsidTr="0081630A">
        <w:tc>
          <w:tcPr>
            <w:tcW w:w="10189" w:type="dxa"/>
            <w:gridSpan w:val="5"/>
            <w:shd w:val="clear" w:color="auto" w:fill="auto"/>
          </w:tcPr>
          <w:p w14:paraId="03423BA5" w14:textId="1F461C84" w:rsidR="007F36CE" w:rsidRPr="00B75AE6" w:rsidRDefault="00D65B65" w:rsidP="009873BF">
            <w:pPr>
              <w:rPr>
                <w:sz w:val="20"/>
                <w:szCs w:val="20"/>
              </w:rPr>
            </w:pPr>
            <w:r w:rsidRPr="00D65B65">
              <w:rPr>
                <w:rFonts w:cs="Calibri"/>
                <w:sz w:val="20"/>
                <w:szCs w:val="20"/>
              </w:rPr>
              <w:t>Data Analyst Pathway</w:t>
            </w:r>
          </w:p>
        </w:tc>
      </w:tr>
      <w:tr w:rsidR="007F36CE" w:rsidRPr="00B75AE6" w14:paraId="7562D256" w14:textId="77777777" w:rsidTr="0081630A">
        <w:tc>
          <w:tcPr>
            <w:tcW w:w="10189" w:type="dxa"/>
            <w:gridSpan w:val="5"/>
            <w:shd w:val="clear" w:color="auto" w:fill="auto"/>
          </w:tcPr>
          <w:p w14:paraId="7E113673" w14:textId="77777777" w:rsidR="007F36CE" w:rsidRPr="00B75AE6" w:rsidRDefault="003245DF" w:rsidP="009873BF">
            <w:pPr>
              <w:rPr>
                <w:sz w:val="20"/>
                <w:szCs w:val="20"/>
              </w:rPr>
            </w:pPr>
            <w:r w:rsidRPr="00B75AE6">
              <w:rPr>
                <w:sz w:val="20"/>
                <w:szCs w:val="20"/>
              </w:rPr>
              <w:fldChar w:fldCharType="begin">
                <w:ffData>
                  <w:name w:val="Text14"/>
                  <w:enabled/>
                  <w:calcOnExit w:val="0"/>
                  <w:textInput>
                    <w:default w:val="Use this if you are wishing to withdraw from a 2nd course. eg. Functional Skills"/>
                  </w:textInput>
                </w:ffData>
              </w:fldChar>
            </w:r>
            <w:bookmarkStart w:id="0" w:name="Text14"/>
            <w:r w:rsidRPr="00B75AE6">
              <w:rPr>
                <w:sz w:val="20"/>
                <w:szCs w:val="20"/>
              </w:rPr>
              <w:instrText xml:space="preserve"> FORMTEXT </w:instrText>
            </w:r>
            <w:r w:rsidRPr="00B75AE6">
              <w:rPr>
                <w:sz w:val="20"/>
                <w:szCs w:val="20"/>
              </w:rPr>
            </w:r>
            <w:r w:rsidRPr="00B75AE6">
              <w:rPr>
                <w:sz w:val="20"/>
                <w:szCs w:val="20"/>
              </w:rPr>
              <w:fldChar w:fldCharType="separate"/>
            </w:r>
            <w:r w:rsidRPr="00B75AE6">
              <w:rPr>
                <w:noProof/>
                <w:sz w:val="20"/>
                <w:szCs w:val="20"/>
              </w:rPr>
              <w:t>Use this if you are wishing to withdraw from a 2nd course. eg. Functional Skills</w:t>
            </w:r>
            <w:r w:rsidRPr="00B75AE6">
              <w:rPr>
                <w:sz w:val="20"/>
                <w:szCs w:val="20"/>
              </w:rPr>
              <w:fldChar w:fldCharType="end"/>
            </w:r>
            <w:bookmarkEnd w:id="0"/>
          </w:p>
        </w:tc>
      </w:tr>
    </w:tbl>
    <w:p w14:paraId="6B2C111F" w14:textId="77777777" w:rsidR="00D763F9" w:rsidRPr="00B75AE6" w:rsidRDefault="00D763F9" w:rsidP="004C3B1B">
      <w:pPr>
        <w:rPr>
          <w:b/>
          <w:sz w:val="10"/>
          <w:szCs w:val="10"/>
        </w:rPr>
      </w:pPr>
    </w:p>
    <w:p w14:paraId="1499B10D" w14:textId="77777777" w:rsidR="000214ED" w:rsidRPr="00763AE0" w:rsidRDefault="00763AE0" w:rsidP="000214ED">
      <w:r w:rsidRPr="00763AE0">
        <w:rPr>
          <w:b/>
        </w:rPr>
        <w:t>Date</w:t>
      </w:r>
      <w:r w:rsidR="00FD2232">
        <w:rPr>
          <w:b/>
        </w:rPr>
        <w:t xml:space="preserve"> of </w:t>
      </w:r>
      <w:r w:rsidR="0050401C">
        <w:rPr>
          <w:b/>
        </w:rPr>
        <w:t xml:space="preserve">Return from </w:t>
      </w:r>
      <w:r w:rsidR="00195702">
        <w:rPr>
          <w:b/>
        </w:rPr>
        <w:t>Break in Learnin</w:t>
      </w:r>
      <w:r w:rsidR="003245DF">
        <w:rPr>
          <w:b/>
        </w:rPr>
        <w:t>g</w:t>
      </w:r>
      <w:r w:rsidR="00C331F1">
        <w:rPr>
          <w:b/>
        </w:rPr>
        <w:t xml:space="preserve"> / Suspension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6083"/>
      </w:tblGrid>
      <w:tr w:rsidR="000214ED" w:rsidRPr="00FD2232" w14:paraId="2502FF62" w14:textId="77777777" w:rsidTr="004F3C3C">
        <w:tc>
          <w:tcPr>
            <w:tcW w:w="4106" w:type="dxa"/>
            <w:shd w:val="clear" w:color="auto" w:fill="auto"/>
          </w:tcPr>
          <w:p w14:paraId="6729EAA8" w14:textId="77777777" w:rsidR="000214ED" w:rsidRPr="00B75AE6" w:rsidRDefault="000214ED" w:rsidP="00583698">
            <w:pPr>
              <w:rPr>
                <w:sz w:val="20"/>
                <w:szCs w:val="20"/>
              </w:rPr>
            </w:pPr>
            <w:r w:rsidRPr="00B75AE6">
              <w:rPr>
                <w:sz w:val="20"/>
                <w:szCs w:val="20"/>
              </w:rPr>
              <w:t xml:space="preserve">Date of </w:t>
            </w:r>
            <w:r w:rsidR="0050401C">
              <w:rPr>
                <w:sz w:val="20"/>
                <w:szCs w:val="20"/>
              </w:rPr>
              <w:t xml:space="preserve">Actual Return to </w:t>
            </w:r>
            <w:r w:rsidRPr="00B75AE6">
              <w:rPr>
                <w:sz w:val="20"/>
                <w:szCs w:val="20"/>
              </w:rPr>
              <w:t>Learning:</w:t>
            </w:r>
          </w:p>
        </w:tc>
        <w:tc>
          <w:tcPr>
            <w:tcW w:w="6083" w:type="dxa"/>
            <w:shd w:val="clear" w:color="auto" w:fill="auto"/>
          </w:tcPr>
          <w:p w14:paraId="4E1C0BF1" w14:textId="25DD7B24" w:rsidR="000214ED" w:rsidRPr="00B75AE6" w:rsidRDefault="00BE5B2C" w:rsidP="00583698">
            <w:pPr>
              <w:rPr>
                <w:b/>
                <w:sz w:val="20"/>
                <w:szCs w:val="20"/>
              </w:rPr>
            </w:pPr>
            <w:r w:rsidRPr="00B75AE6">
              <w:rPr>
                <w:rFonts w:cs="Calibri"/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r w:rsidRPr="00B75AE6">
              <w:rPr>
                <w:rFonts w:cs="Calibri"/>
                <w:sz w:val="20"/>
                <w:szCs w:val="20"/>
              </w:rPr>
              <w:instrText xml:space="preserve"> FORMTEXT </w:instrText>
            </w:r>
            <w:r w:rsidRPr="00B75AE6">
              <w:rPr>
                <w:rFonts w:cs="Calibri"/>
                <w:sz w:val="20"/>
                <w:szCs w:val="20"/>
              </w:rPr>
            </w:r>
            <w:r w:rsidRPr="00B75AE6">
              <w:rPr>
                <w:rFonts w:cs="Calibri"/>
                <w:sz w:val="20"/>
                <w:szCs w:val="20"/>
              </w:rPr>
              <w:fldChar w:fldCharType="separate"/>
            </w:r>
            <w:r w:rsidRPr="00B75AE6">
              <w:rPr>
                <w:rFonts w:cs="Calibri"/>
                <w:noProof/>
                <w:sz w:val="20"/>
                <w:szCs w:val="20"/>
              </w:rPr>
              <w:t> </w:t>
            </w:r>
            <w:r w:rsidRPr="00B75AE6">
              <w:rPr>
                <w:rFonts w:cs="Calibri"/>
                <w:noProof/>
                <w:sz w:val="20"/>
                <w:szCs w:val="20"/>
              </w:rPr>
              <w:t> </w:t>
            </w:r>
            <w:r w:rsidRPr="00B75AE6">
              <w:rPr>
                <w:rFonts w:cs="Calibri"/>
                <w:noProof/>
                <w:sz w:val="20"/>
                <w:szCs w:val="20"/>
              </w:rPr>
              <w:t> </w:t>
            </w:r>
            <w:r w:rsidRPr="00B75AE6">
              <w:rPr>
                <w:rFonts w:cs="Calibri"/>
                <w:noProof/>
                <w:sz w:val="20"/>
                <w:szCs w:val="20"/>
              </w:rPr>
              <w:t> </w:t>
            </w:r>
            <w:r w:rsidRPr="00B75AE6">
              <w:rPr>
                <w:rFonts w:cs="Calibri"/>
                <w:noProof/>
                <w:sz w:val="20"/>
                <w:szCs w:val="20"/>
              </w:rPr>
              <w:t> </w:t>
            </w:r>
            <w:r w:rsidRPr="00B75AE6">
              <w:rPr>
                <w:rFonts w:cs="Calibri"/>
                <w:sz w:val="20"/>
                <w:szCs w:val="20"/>
              </w:rPr>
              <w:fldChar w:fldCharType="end"/>
            </w:r>
          </w:p>
        </w:tc>
      </w:tr>
      <w:tr w:rsidR="000214ED" w:rsidRPr="00FD2232" w14:paraId="2FEBC3F6" w14:textId="77777777" w:rsidTr="00475014">
        <w:tc>
          <w:tcPr>
            <w:tcW w:w="10189" w:type="dxa"/>
            <w:gridSpan w:val="2"/>
            <w:shd w:val="clear" w:color="auto" w:fill="auto"/>
          </w:tcPr>
          <w:p w14:paraId="7F0C1C7A" w14:textId="77777777" w:rsidR="000214ED" w:rsidRPr="00B75AE6" w:rsidRDefault="000214ED" w:rsidP="00583698">
            <w:pPr>
              <w:rPr>
                <w:rFonts w:cs="Calibri"/>
                <w:sz w:val="20"/>
                <w:szCs w:val="20"/>
              </w:rPr>
            </w:pPr>
            <w:r w:rsidRPr="00B75AE6">
              <w:rPr>
                <w:rFonts w:cs="Calibri"/>
                <w:sz w:val="20"/>
                <w:szCs w:val="20"/>
              </w:rPr>
              <w:t xml:space="preserve">What evidence is being used to support the actual </w:t>
            </w:r>
            <w:r w:rsidR="0050401C">
              <w:rPr>
                <w:rFonts w:cs="Calibri"/>
                <w:sz w:val="20"/>
                <w:szCs w:val="20"/>
              </w:rPr>
              <w:t>return to</w:t>
            </w:r>
            <w:r w:rsidR="007B6F7A" w:rsidRPr="00B75AE6">
              <w:rPr>
                <w:sz w:val="20"/>
                <w:szCs w:val="20"/>
              </w:rPr>
              <w:t xml:space="preserve"> date of learning</w:t>
            </w:r>
            <w:r w:rsidRPr="00B75AE6">
              <w:rPr>
                <w:rFonts w:cs="Calibri"/>
                <w:sz w:val="20"/>
                <w:szCs w:val="20"/>
              </w:rPr>
              <w:t>?</w:t>
            </w:r>
          </w:p>
          <w:p w14:paraId="0EAD7846" w14:textId="77777777" w:rsidR="000214ED" w:rsidRPr="00B75AE6" w:rsidRDefault="000214ED" w:rsidP="00583698">
            <w:pPr>
              <w:rPr>
                <w:rFonts w:cs="Calibri"/>
                <w:i/>
                <w:sz w:val="20"/>
                <w:szCs w:val="20"/>
              </w:rPr>
            </w:pPr>
            <w:r w:rsidRPr="00B75AE6">
              <w:rPr>
                <w:rFonts w:cs="Calibri"/>
                <w:i/>
                <w:sz w:val="20"/>
                <w:szCs w:val="20"/>
              </w:rPr>
              <w:t xml:space="preserve">Examples could include class attendance at university, </w:t>
            </w:r>
            <w:r w:rsidR="004822FA" w:rsidRPr="00B75AE6">
              <w:rPr>
                <w:rFonts w:cs="Calibri"/>
                <w:i/>
                <w:sz w:val="20"/>
                <w:szCs w:val="20"/>
              </w:rPr>
              <w:t>SOL</w:t>
            </w:r>
            <w:r w:rsidRPr="00B75AE6">
              <w:rPr>
                <w:rFonts w:cs="Calibri"/>
                <w:i/>
                <w:sz w:val="20"/>
                <w:szCs w:val="20"/>
              </w:rPr>
              <w:t xml:space="preserve"> login or OJT.</w:t>
            </w:r>
          </w:p>
        </w:tc>
      </w:tr>
      <w:tr w:rsidR="000214ED" w:rsidRPr="00FD2232" w14:paraId="08394640" w14:textId="77777777" w:rsidTr="00157DD4">
        <w:tc>
          <w:tcPr>
            <w:tcW w:w="10189" w:type="dxa"/>
            <w:gridSpan w:val="2"/>
            <w:shd w:val="clear" w:color="auto" w:fill="auto"/>
          </w:tcPr>
          <w:p w14:paraId="02C9867E" w14:textId="77777777" w:rsidR="000214ED" w:rsidRPr="00B75AE6" w:rsidRDefault="000214ED" w:rsidP="00583698">
            <w:pPr>
              <w:rPr>
                <w:rFonts w:cs="Calibri"/>
                <w:sz w:val="20"/>
                <w:szCs w:val="20"/>
              </w:rPr>
            </w:pPr>
            <w:r w:rsidRPr="00B75AE6">
              <w:rPr>
                <w:rFonts w:cs="Calibri"/>
                <w:sz w:val="20"/>
                <w:szCs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1" w:name="Text26"/>
            <w:r w:rsidRPr="00B75AE6">
              <w:rPr>
                <w:rFonts w:cs="Calibri"/>
                <w:sz w:val="20"/>
                <w:szCs w:val="20"/>
              </w:rPr>
              <w:instrText xml:space="preserve"> FORMTEXT </w:instrText>
            </w:r>
            <w:r w:rsidRPr="00B75AE6">
              <w:rPr>
                <w:rFonts w:cs="Calibri"/>
                <w:sz w:val="20"/>
                <w:szCs w:val="20"/>
              </w:rPr>
            </w:r>
            <w:r w:rsidRPr="00B75AE6">
              <w:rPr>
                <w:rFonts w:cs="Calibri"/>
                <w:sz w:val="20"/>
                <w:szCs w:val="20"/>
              </w:rPr>
              <w:fldChar w:fldCharType="separate"/>
            </w:r>
            <w:r w:rsidRPr="00B75AE6">
              <w:rPr>
                <w:rFonts w:cs="Calibri"/>
                <w:noProof/>
                <w:sz w:val="20"/>
                <w:szCs w:val="20"/>
              </w:rPr>
              <w:t> </w:t>
            </w:r>
            <w:r w:rsidRPr="00B75AE6">
              <w:rPr>
                <w:rFonts w:cs="Calibri"/>
                <w:noProof/>
                <w:sz w:val="20"/>
                <w:szCs w:val="20"/>
              </w:rPr>
              <w:t> </w:t>
            </w:r>
            <w:r w:rsidRPr="00B75AE6">
              <w:rPr>
                <w:rFonts w:cs="Calibri"/>
                <w:noProof/>
                <w:sz w:val="20"/>
                <w:szCs w:val="20"/>
              </w:rPr>
              <w:t> </w:t>
            </w:r>
            <w:r w:rsidRPr="00B75AE6">
              <w:rPr>
                <w:rFonts w:cs="Calibri"/>
                <w:noProof/>
                <w:sz w:val="20"/>
                <w:szCs w:val="20"/>
              </w:rPr>
              <w:t> </w:t>
            </w:r>
            <w:r w:rsidRPr="00B75AE6">
              <w:rPr>
                <w:rFonts w:cs="Calibri"/>
                <w:noProof/>
                <w:sz w:val="20"/>
                <w:szCs w:val="20"/>
              </w:rPr>
              <w:t> </w:t>
            </w:r>
            <w:r w:rsidRPr="00B75AE6">
              <w:rPr>
                <w:rFonts w:cs="Calibri"/>
                <w:sz w:val="20"/>
                <w:szCs w:val="20"/>
              </w:rPr>
              <w:fldChar w:fldCharType="end"/>
            </w:r>
            <w:bookmarkEnd w:id="1"/>
          </w:p>
        </w:tc>
      </w:tr>
      <w:tr w:rsidR="0050401C" w:rsidRPr="00FD2232" w14:paraId="30F43049" w14:textId="77777777" w:rsidTr="007E58AA">
        <w:tc>
          <w:tcPr>
            <w:tcW w:w="4106" w:type="dxa"/>
            <w:shd w:val="clear" w:color="auto" w:fill="auto"/>
          </w:tcPr>
          <w:p w14:paraId="1848BAC1" w14:textId="50C94701" w:rsidR="0050401C" w:rsidRPr="00B75AE6" w:rsidRDefault="0074687B" w:rsidP="007E5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Remaining 20% Off-the-Job-Training hours</w:t>
            </w:r>
          </w:p>
        </w:tc>
        <w:tc>
          <w:tcPr>
            <w:tcW w:w="6083" w:type="dxa"/>
            <w:shd w:val="clear" w:color="auto" w:fill="auto"/>
          </w:tcPr>
          <w:p w14:paraId="39313CBF" w14:textId="77777777" w:rsidR="0050401C" w:rsidRPr="00B75AE6" w:rsidRDefault="0050401C" w:rsidP="007E58AA">
            <w:pPr>
              <w:rPr>
                <w:b/>
                <w:sz w:val="20"/>
                <w:szCs w:val="20"/>
              </w:rPr>
            </w:pPr>
            <w:r w:rsidRPr="00B75AE6">
              <w:rPr>
                <w:rFonts w:cs="Calibr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"/>
                  </w:textInput>
                </w:ffData>
              </w:fldChar>
            </w:r>
            <w:r w:rsidRPr="00B75AE6">
              <w:rPr>
                <w:rFonts w:cs="Calibri"/>
                <w:sz w:val="20"/>
                <w:szCs w:val="20"/>
              </w:rPr>
              <w:instrText xml:space="preserve"> FORMTEXT </w:instrText>
            </w:r>
            <w:r w:rsidRPr="00B75AE6">
              <w:rPr>
                <w:rFonts w:cs="Calibri"/>
                <w:sz w:val="20"/>
                <w:szCs w:val="20"/>
              </w:rPr>
            </w:r>
            <w:r w:rsidRPr="00B75AE6">
              <w:rPr>
                <w:rFonts w:cs="Calibri"/>
                <w:sz w:val="20"/>
                <w:szCs w:val="20"/>
              </w:rPr>
              <w:fldChar w:fldCharType="separate"/>
            </w:r>
            <w:r w:rsidRPr="00B75AE6">
              <w:rPr>
                <w:rFonts w:cs="Calibri"/>
                <w:noProof/>
                <w:sz w:val="20"/>
                <w:szCs w:val="20"/>
              </w:rPr>
              <w:t> </w:t>
            </w:r>
            <w:r w:rsidRPr="00B75AE6">
              <w:rPr>
                <w:rFonts w:cs="Calibri"/>
                <w:noProof/>
                <w:sz w:val="20"/>
                <w:szCs w:val="20"/>
              </w:rPr>
              <w:t> </w:t>
            </w:r>
            <w:r w:rsidRPr="00B75AE6">
              <w:rPr>
                <w:rFonts w:cs="Calibri"/>
                <w:noProof/>
                <w:sz w:val="20"/>
                <w:szCs w:val="20"/>
              </w:rPr>
              <w:t> </w:t>
            </w:r>
            <w:r w:rsidRPr="00B75AE6">
              <w:rPr>
                <w:rFonts w:cs="Calibri"/>
                <w:noProof/>
                <w:sz w:val="20"/>
                <w:szCs w:val="20"/>
              </w:rPr>
              <w:t> </w:t>
            </w:r>
            <w:r w:rsidRPr="00B75AE6">
              <w:rPr>
                <w:rFonts w:cs="Calibri"/>
                <w:noProof/>
                <w:sz w:val="20"/>
                <w:szCs w:val="20"/>
              </w:rPr>
              <w:t> </w:t>
            </w:r>
            <w:r w:rsidRPr="00B75AE6">
              <w:rPr>
                <w:rFonts w:cs="Calibri"/>
                <w:sz w:val="20"/>
                <w:szCs w:val="20"/>
              </w:rPr>
              <w:fldChar w:fldCharType="end"/>
            </w:r>
          </w:p>
        </w:tc>
      </w:tr>
      <w:tr w:rsidR="0050401C" w:rsidRPr="00FD2232" w14:paraId="56E1201D" w14:textId="77777777" w:rsidTr="0050401C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ED27DA" w14:textId="557301A1" w:rsidR="0050401C" w:rsidRPr="00B75AE6" w:rsidRDefault="0074687B" w:rsidP="007E5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Planned Learning End Date</w:t>
            </w:r>
            <w:r w:rsidRPr="00B75AE6">
              <w:rPr>
                <w:sz w:val="20"/>
                <w:szCs w:val="20"/>
              </w:rPr>
              <w:t>:</w:t>
            </w:r>
          </w:p>
        </w:tc>
        <w:tc>
          <w:tcPr>
            <w:tcW w:w="6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EAD09" w14:textId="77777777" w:rsidR="0050401C" w:rsidRPr="0050401C" w:rsidRDefault="0050401C" w:rsidP="007E58AA">
            <w:pPr>
              <w:rPr>
                <w:rFonts w:cs="Calibri"/>
                <w:sz w:val="20"/>
                <w:szCs w:val="20"/>
              </w:rPr>
            </w:pPr>
            <w:r w:rsidRPr="00B75AE6">
              <w:rPr>
                <w:rFonts w:cs="Calibr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"/>
                  </w:textInput>
                </w:ffData>
              </w:fldChar>
            </w:r>
            <w:r w:rsidRPr="00B75AE6">
              <w:rPr>
                <w:rFonts w:cs="Calibri"/>
                <w:sz w:val="20"/>
                <w:szCs w:val="20"/>
              </w:rPr>
              <w:instrText xml:space="preserve"> FORMTEXT </w:instrText>
            </w:r>
            <w:r w:rsidRPr="00B75AE6">
              <w:rPr>
                <w:rFonts w:cs="Calibri"/>
                <w:sz w:val="20"/>
                <w:szCs w:val="20"/>
              </w:rPr>
            </w:r>
            <w:r w:rsidRPr="00B75AE6">
              <w:rPr>
                <w:rFonts w:cs="Calibri"/>
                <w:sz w:val="20"/>
                <w:szCs w:val="20"/>
              </w:rPr>
              <w:fldChar w:fldCharType="separate"/>
            </w:r>
            <w:r w:rsidRPr="00B75AE6">
              <w:rPr>
                <w:rFonts w:cs="Calibri"/>
                <w:sz w:val="20"/>
                <w:szCs w:val="20"/>
              </w:rPr>
              <w:t> </w:t>
            </w:r>
            <w:r w:rsidRPr="00B75AE6">
              <w:rPr>
                <w:rFonts w:cs="Calibri"/>
                <w:sz w:val="20"/>
                <w:szCs w:val="20"/>
              </w:rPr>
              <w:t> </w:t>
            </w:r>
            <w:r w:rsidRPr="00B75AE6">
              <w:rPr>
                <w:rFonts w:cs="Calibri"/>
                <w:sz w:val="20"/>
                <w:szCs w:val="20"/>
              </w:rPr>
              <w:t> </w:t>
            </w:r>
            <w:r w:rsidRPr="00B75AE6">
              <w:rPr>
                <w:rFonts w:cs="Calibri"/>
                <w:sz w:val="20"/>
                <w:szCs w:val="20"/>
              </w:rPr>
              <w:t> </w:t>
            </w:r>
            <w:r w:rsidRPr="00B75AE6">
              <w:rPr>
                <w:rFonts w:cs="Calibri"/>
                <w:sz w:val="20"/>
                <w:szCs w:val="20"/>
              </w:rPr>
              <w:t> </w:t>
            </w:r>
            <w:r w:rsidRPr="00B75AE6">
              <w:rPr>
                <w:rFonts w:cs="Calibri"/>
                <w:sz w:val="20"/>
                <w:szCs w:val="20"/>
              </w:rPr>
              <w:fldChar w:fldCharType="end"/>
            </w:r>
          </w:p>
        </w:tc>
      </w:tr>
      <w:tr w:rsidR="0074687B" w:rsidRPr="00FD2232" w14:paraId="3FBCA83A" w14:textId="77777777" w:rsidTr="0050401C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2BFF1D" w14:textId="5296060C" w:rsidR="0074687B" w:rsidRDefault="0074687B" w:rsidP="007E58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Estimated EPA Date</w:t>
            </w:r>
            <w:r w:rsidRPr="00B75AE6">
              <w:rPr>
                <w:sz w:val="20"/>
                <w:szCs w:val="20"/>
              </w:rPr>
              <w:t>:</w:t>
            </w:r>
          </w:p>
        </w:tc>
        <w:tc>
          <w:tcPr>
            <w:tcW w:w="6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6DD17" w14:textId="7578B222" w:rsidR="0074687B" w:rsidRPr="00B75AE6" w:rsidRDefault="0074687B" w:rsidP="007E58AA">
            <w:pPr>
              <w:rPr>
                <w:rFonts w:cs="Calibri"/>
                <w:sz w:val="20"/>
                <w:szCs w:val="20"/>
              </w:rPr>
            </w:pPr>
            <w:r w:rsidRPr="00B75AE6">
              <w:rPr>
                <w:rFonts w:cs="Calibri"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date"/>
                    <w:format w:val="dd/MM/yy"/>
                  </w:textInput>
                </w:ffData>
              </w:fldChar>
            </w:r>
            <w:r w:rsidRPr="00B75AE6">
              <w:rPr>
                <w:rFonts w:cs="Calibri"/>
                <w:sz w:val="20"/>
                <w:szCs w:val="20"/>
              </w:rPr>
              <w:instrText xml:space="preserve"> FORMTEXT </w:instrText>
            </w:r>
            <w:r w:rsidRPr="00B75AE6">
              <w:rPr>
                <w:rFonts w:cs="Calibri"/>
                <w:sz w:val="20"/>
                <w:szCs w:val="20"/>
              </w:rPr>
            </w:r>
            <w:r w:rsidRPr="00B75AE6">
              <w:rPr>
                <w:rFonts w:cs="Calibri"/>
                <w:sz w:val="20"/>
                <w:szCs w:val="20"/>
              </w:rPr>
              <w:fldChar w:fldCharType="separate"/>
            </w:r>
            <w:r w:rsidRPr="00B75AE6">
              <w:rPr>
                <w:rFonts w:cs="Calibri"/>
                <w:sz w:val="20"/>
                <w:szCs w:val="20"/>
              </w:rPr>
              <w:t> </w:t>
            </w:r>
            <w:r w:rsidRPr="00B75AE6">
              <w:rPr>
                <w:rFonts w:cs="Calibri"/>
                <w:sz w:val="20"/>
                <w:szCs w:val="20"/>
              </w:rPr>
              <w:t> </w:t>
            </w:r>
            <w:r w:rsidRPr="00B75AE6">
              <w:rPr>
                <w:rFonts w:cs="Calibri"/>
                <w:sz w:val="20"/>
                <w:szCs w:val="20"/>
              </w:rPr>
              <w:t> </w:t>
            </w:r>
            <w:r w:rsidRPr="00B75AE6">
              <w:rPr>
                <w:rFonts w:cs="Calibri"/>
                <w:sz w:val="20"/>
                <w:szCs w:val="20"/>
              </w:rPr>
              <w:t> </w:t>
            </w:r>
            <w:r w:rsidRPr="00B75AE6">
              <w:rPr>
                <w:rFonts w:cs="Calibri"/>
                <w:sz w:val="20"/>
                <w:szCs w:val="20"/>
              </w:rPr>
              <w:t> </w:t>
            </w:r>
            <w:r w:rsidRPr="00B75AE6">
              <w:rPr>
                <w:rFonts w:cs="Calibri"/>
                <w:sz w:val="20"/>
                <w:szCs w:val="20"/>
              </w:rPr>
              <w:fldChar w:fldCharType="end"/>
            </w:r>
          </w:p>
        </w:tc>
      </w:tr>
    </w:tbl>
    <w:p w14:paraId="1599DD77" w14:textId="77777777" w:rsidR="0050401C" w:rsidRPr="005A1327" w:rsidRDefault="0050401C" w:rsidP="001316E5">
      <w:pPr>
        <w:rPr>
          <w:b/>
          <w:sz w:val="10"/>
          <w:szCs w:val="10"/>
        </w:rPr>
      </w:pPr>
    </w:p>
    <w:p w14:paraId="4AD1EB68" w14:textId="77777777" w:rsidR="00763AE0" w:rsidRPr="00763AE0" w:rsidRDefault="005A1327" w:rsidP="001316E5">
      <w:pPr>
        <w:rPr>
          <w:b/>
          <w:sz w:val="22"/>
          <w:szCs w:val="22"/>
        </w:rPr>
      </w:pPr>
      <w:r>
        <w:rPr>
          <w:b/>
        </w:rPr>
        <w:t xml:space="preserve">Documentation and </w:t>
      </w:r>
      <w:r w:rsidR="00763AE0" w:rsidRPr="00763AE0">
        <w:rPr>
          <w:b/>
        </w:rPr>
        <w:t>Agreement of Employer and Apprentice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2114"/>
      </w:tblGrid>
      <w:tr w:rsidR="00763AE0" w:rsidRPr="00FD2232" w14:paraId="778A31AE" w14:textId="77777777" w:rsidTr="00763AE0">
        <w:tc>
          <w:tcPr>
            <w:tcW w:w="8075" w:type="dxa"/>
          </w:tcPr>
          <w:p w14:paraId="7240D210" w14:textId="77777777" w:rsidR="00763AE0" w:rsidRPr="00B75AE6" w:rsidRDefault="00763AE0" w:rsidP="001316E5">
            <w:pPr>
              <w:rPr>
                <w:sz w:val="20"/>
                <w:szCs w:val="20"/>
              </w:rPr>
            </w:pPr>
            <w:r w:rsidRPr="00B75AE6">
              <w:rPr>
                <w:sz w:val="20"/>
                <w:szCs w:val="20"/>
              </w:rPr>
              <w:t xml:space="preserve">Please confirm </w:t>
            </w:r>
            <w:r w:rsidR="005A1327">
              <w:rPr>
                <w:sz w:val="20"/>
                <w:szCs w:val="20"/>
              </w:rPr>
              <w:t>a new Commitment Statement has been created and signed</w:t>
            </w:r>
          </w:p>
        </w:tc>
        <w:tc>
          <w:tcPr>
            <w:tcW w:w="2114" w:type="dxa"/>
          </w:tcPr>
          <w:p w14:paraId="3BC7B57C" w14:textId="77777777" w:rsidR="00763AE0" w:rsidRPr="00B75AE6" w:rsidRDefault="00763AE0" w:rsidP="001316E5">
            <w:pPr>
              <w:rPr>
                <w:sz w:val="20"/>
                <w:szCs w:val="20"/>
              </w:rPr>
            </w:pPr>
            <w:r w:rsidRPr="00B75AE6">
              <w:rPr>
                <w:sz w:val="20"/>
                <w:szCs w:val="20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Yes"/>
                    <w:listEntry w:val="No"/>
                  </w:ddList>
                </w:ffData>
              </w:fldChar>
            </w:r>
            <w:bookmarkStart w:id="2" w:name="Dropdown8"/>
            <w:r w:rsidRPr="00B75AE6">
              <w:rPr>
                <w:sz w:val="20"/>
                <w:szCs w:val="20"/>
              </w:rPr>
              <w:instrText xml:space="preserve"> FORMDROPDOWN </w:instrText>
            </w:r>
            <w:r w:rsidR="006B6633">
              <w:rPr>
                <w:sz w:val="20"/>
                <w:szCs w:val="20"/>
              </w:rPr>
            </w:r>
            <w:r w:rsidR="006B6633">
              <w:rPr>
                <w:sz w:val="20"/>
                <w:szCs w:val="20"/>
              </w:rPr>
              <w:fldChar w:fldCharType="separate"/>
            </w:r>
            <w:r w:rsidRPr="00B75AE6">
              <w:rPr>
                <w:sz w:val="20"/>
                <w:szCs w:val="20"/>
              </w:rPr>
              <w:fldChar w:fldCharType="end"/>
            </w:r>
            <w:bookmarkEnd w:id="2"/>
          </w:p>
        </w:tc>
      </w:tr>
      <w:tr w:rsidR="00763AE0" w:rsidRPr="00FD2232" w14:paraId="0C8FC7A5" w14:textId="77777777" w:rsidTr="00763AE0">
        <w:tc>
          <w:tcPr>
            <w:tcW w:w="8075" w:type="dxa"/>
          </w:tcPr>
          <w:p w14:paraId="0BA0E609" w14:textId="77777777" w:rsidR="00763AE0" w:rsidRPr="00B75AE6" w:rsidRDefault="00763AE0" w:rsidP="001316E5">
            <w:pPr>
              <w:rPr>
                <w:sz w:val="20"/>
                <w:szCs w:val="20"/>
              </w:rPr>
            </w:pPr>
            <w:r w:rsidRPr="00B75AE6">
              <w:rPr>
                <w:sz w:val="20"/>
                <w:szCs w:val="20"/>
              </w:rPr>
              <w:t xml:space="preserve">Please confirm </w:t>
            </w:r>
            <w:r w:rsidR="005A1327">
              <w:rPr>
                <w:sz w:val="20"/>
                <w:szCs w:val="20"/>
              </w:rPr>
              <w:t>a copy of the new Apprenticeship Agreement has been received</w:t>
            </w:r>
            <w:r w:rsidRPr="00B75AE6">
              <w:rPr>
                <w:sz w:val="20"/>
                <w:szCs w:val="20"/>
              </w:rPr>
              <w:t>.</w:t>
            </w:r>
          </w:p>
        </w:tc>
        <w:tc>
          <w:tcPr>
            <w:tcW w:w="2114" w:type="dxa"/>
          </w:tcPr>
          <w:p w14:paraId="36A5AAA2" w14:textId="77777777" w:rsidR="00763AE0" w:rsidRPr="00B75AE6" w:rsidRDefault="00763AE0" w:rsidP="001316E5">
            <w:pPr>
              <w:rPr>
                <w:sz w:val="20"/>
                <w:szCs w:val="20"/>
              </w:rPr>
            </w:pPr>
            <w:r w:rsidRPr="00B75AE6">
              <w:rPr>
                <w:sz w:val="20"/>
                <w:szCs w:val="20"/>
              </w:rPr>
              <w:fldChar w:fldCharType="begin">
                <w:ffData>
                  <w:name w:val="Dropdown8"/>
                  <w:enabled/>
                  <w:calcOnExit w:val="0"/>
                  <w:ddList>
                    <w:listEntry w:val="Yes"/>
                    <w:listEntry w:val="No"/>
                  </w:ddList>
                </w:ffData>
              </w:fldChar>
            </w:r>
            <w:r w:rsidRPr="00B75AE6">
              <w:rPr>
                <w:sz w:val="20"/>
                <w:szCs w:val="20"/>
              </w:rPr>
              <w:instrText xml:space="preserve"> FORMDROPDOWN </w:instrText>
            </w:r>
            <w:r w:rsidR="006B6633">
              <w:rPr>
                <w:sz w:val="20"/>
                <w:szCs w:val="20"/>
              </w:rPr>
            </w:r>
            <w:r w:rsidR="006B6633">
              <w:rPr>
                <w:sz w:val="20"/>
                <w:szCs w:val="20"/>
              </w:rPr>
              <w:fldChar w:fldCharType="separate"/>
            </w:r>
            <w:r w:rsidRPr="00B75AE6">
              <w:rPr>
                <w:sz w:val="20"/>
                <w:szCs w:val="20"/>
              </w:rPr>
              <w:fldChar w:fldCharType="end"/>
            </w:r>
          </w:p>
        </w:tc>
      </w:tr>
    </w:tbl>
    <w:p w14:paraId="02EAC0AA" w14:textId="77777777" w:rsidR="0050401C" w:rsidRPr="0050401C" w:rsidRDefault="0050401C" w:rsidP="0050401C">
      <w:pPr>
        <w:rPr>
          <w:b/>
          <w:sz w:val="10"/>
          <w:szCs w:val="10"/>
        </w:rPr>
      </w:pPr>
    </w:p>
    <w:p w14:paraId="02EDE452" w14:textId="77777777" w:rsidR="00FD2232" w:rsidRPr="002D6A82" w:rsidRDefault="00FD2232">
      <w:r>
        <w:rPr>
          <w:b/>
        </w:rPr>
        <w:t>Form Completion – This form was completed by: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918"/>
      </w:tblGrid>
      <w:tr w:rsidR="002D6A82" w:rsidRPr="002D6A82" w14:paraId="1996C003" w14:textId="77777777" w:rsidTr="002D6A82">
        <w:tc>
          <w:tcPr>
            <w:tcW w:w="1271" w:type="dxa"/>
          </w:tcPr>
          <w:p w14:paraId="7B5CD7DC" w14:textId="77777777" w:rsidR="002D6A82" w:rsidRPr="002D6A82" w:rsidRDefault="002D6A82">
            <w:pPr>
              <w:rPr>
                <w:rFonts w:cs="Calibri"/>
                <w:sz w:val="22"/>
                <w:szCs w:val="22"/>
              </w:rPr>
            </w:pPr>
            <w:r w:rsidRPr="002D6A82">
              <w:rPr>
                <w:rFonts w:cs="Calibri"/>
                <w:sz w:val="22"/>
                <w:szCs w:val="22"/>
              </w:rPr>
              <w:t>Name</w:t>
            </w:r>
          </w:p>
        </w:tc>
        <w:tc>
          <w:tcPr>
            <w:tcW w:w="8918" w:type="dxa"/>
          </w:tcPr>
          <w:p w14:paraId="33D1FAFE" w14:textId="77777777" w:rsidR="002D6A82" w:rsidRPr="004E0302" w:rsidRDefault="002D6A82">
            <w:pPr>
              <w:rPr>
                <w:rFonts w:cs="Calibri"/>
                <w:bCs/>
                <w:sz w:val="22"/>
                <w:szCs w:val="22"/>
              </w:rPr>
            </w:pPr>
            <w:r w:rsidRPr="004E0302">
              <w:rPr>
                <w:rFonts w:cs="Calibri"/>
                <w:bCs/>
                <w:sz w:val="22"/>
                <w:szCs w:val="22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3" w:name="Text27"/>
            <w:r w:rsidRPr="004E0302">
              <w:rPr>
                <w:rFonts w:cs="Calibri"/>
                <w:bCs/>
                <w:sz w:val="22"/>
                <w:szCs w:val="22"/>
              </w:rPr>
              <w:instrText xml:space="preserve"> FORMTEXT </w:instrText>
            </w:r>
            <w:r w:rsidRPr="004E0302">
              <w:rPr>
                <w:rFonts w:cs="Calibri"/>
                <w:bCs/>
                <w:sz w:val="22"/>
                <w:szCs w:val="22"/>
              </w:rPr>
            </w:r>
            <w:r w:rsidRPr="004E0302">
              <w:rPr>
                <w:rFonts w:cs="Calibri"/>
                <w:bCs/>
                <w:sz w:val="22"/>
                <w:szCs w:val="22"/>
              </w:rPr>
              <w:fldChar w:fldCharType="separate"/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sz w:val="22"/>
                <w:szCs w:val="22"/>
              </w:rPr>
              <w:fldChar w:fldCharType="end"/>
            </w:r>
            <w:bookmarkEnd w:id="3"/>
          </w:p>
        </w:tc>
      </w:tr>
      <w:tr w:rsidR="002D6A82" w:rsidRPr="002D6A82" w14:paraId="2C7CDAB6" w14:textId="77777777" w:rsidTr="002D6A82">
        <w:tc>
          <w:tcPr>
            <w:tcW w:w="1271" w:type="dxa"/>
          </w:tcPr>
          <w:p w14:paraId="4750EF7B" w14:textId="77777777" w:rsidR="002D6A82" w:rsidRPr="002D6A82" w:rsidRDefault="002D6A82">
            <w:pPr>
              <w:rPr>
                <w:rFonts w:cs="Calibri"/>
                <w:sz w:val="22"/>
                <w:szCs w:val="22"/>
              </w:rPr>
            </w:pPr>
            <w:r w:rsidRPr="002D6A82">
              <w:rPr>
                <w:rFonts w:cs="Calibri"/>
                <w:sz w:val="22"/>
                <w:szCs w:val="22"/>
              </w:rPr>
              <w:t>Position</w:t>
            </w:r>
          </w:p>
        </w:tc>
        <w:tc>
          <w:tcPr>
            <w:tcW w:w="8918" w:type="dxa"/>
          </w:tcPr>
          <w:p w14:paraId="07002AF6" w14:textId="77777777" w:rsidR="002D6A82" w:rsidRPr="004E0302" w:rsidRDefault="002D6A82">
            <w:pPr>
              <w:rPr>
                <w:rFonts w:cs="Calibri"/>
                <w:bCs/>
                <w:sz w:val="22"/>
                <w:szCs w:val="22"/>
              </w:rPr>
            </w:pPr>
            <w:r w:rsidRPr="004E0302">
              <w:rPr>
                <w:rFonts w:cs="Calibri"/>
                <w:bCs/>
                <w:sz w:val="22"/>
                <w:szCs w:val="22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4" w:name="Text28"/>
            <w:r w:rsidRPr="004E0302">
              <w:rPr>
                <w:rFonts w:cs="Calibri"/>
                <w:bCs/>
                <w:sz w:val="22"/>
                <w:szCs w:val="22"/>
              </w:rPr>
              <w:instrText xml:space="preserve"> FORMTEXT </w:instrText>
            </w:r>
            <w:r w:rsidRPr="004E0302">
              <w:rPr>
                <w:rFonts w:cs="Calibri"/>
                <w:bCs/>
                <w:sz w:val="22"/>
                <w:szCs w:val="22"/>
              </w:rPr>
            </w:r>
            <w:r w:rsidRPr="004E0302">
              <w:rPr>
                <w:rFonts w:cs="Calibri"/>
                <w:bCs/>
                <w:sz w:val="22"/>
                <w:szCs w:val="22"/>
              </w:rPr>
              <w:fldChar w:fldCharType="separate"/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sz w:val="22"/>
                <w:szCs w:val="22"/>
              </w:rPr>
              <w:fldChar w:fldCharType="end"/>
            </w:r>
            <w:bookmarkEnd w:id="4"/>
          </w:p>
        </w:tc>
      </w:tr>
      <w:tr w:rsidR="002D6A82" w:rsidRPr="002D6A82" w14:paraId="7BAAFF1B" w14:textId="77777777" w:rsidTr="002D6A82">
        <w:tc>
          <w:tcPr>
            <w:tcW w:w="1271" w:type="dxa"/>
          </w:tcPr>
          <w:p w14:paraId="4CDF4C90" w14:textId="77777777" w:rsidR="002D6A82" w:rsidRPr="002D6A82" w:rsidRDefault="002D6A82">
            <w:pPr>
              <w:rPr>
                <w:rFonts w:cs="Calibri"/>
                <w:sz w:val="22"/>
                <w:szCs w:val="22"/>
              </w:rPr>
            </w:pPr>
            <w:r w:rsidRPr="002D6A82">
              <w:rPr>
                <w:rFonts w:cs="Calibri"/>
                <w:sz w:val="22"/>
                <w:szCs w:val="22"/>
              </w:rPr>
              <w:t>Email</w:t>
            </w:r>
          </w:p>
        </w:tc>
        <w:tc>
          <w:tcPr>
            <w:tcW w:w="8918" w:type="dxa"/>
          </w:tcPr>
          <w:p w14:paraId="2D88FEFD" w14:textId="77777777" w:rsidR="002D6A82" w:rsidRPr="004E0302" w:rsidRDefault="002D6A82">
            <w:pPr>
              <w:rPr>
                <w:rFonts w:cs="Calibri"/>
                <w:bCs/>
                <w:sz w:val="22"/>
                <w:szCs w:val="22"/>
              </w:rPr>
            </w:pPr>
            <w:r w:rsidRPr="004E0302">
              <w:rPr>
                <w:rFonts w:cs="Calibri"/>
                <w:bCs/>
                <w:sz w:val="22"/>
                <w:szCs w:val="22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bookmarkStart w:id="5" w:name="Text29"/>
            <w:r w:rsidRPr="004E0302">
              <w:rPr>
                <w:rFonts w:cs="Calibri"/>
                <w:bCs/>
                <w:sz w:val="22"/>
                <w:szCs w:val="22"/>
              </w:rPr>
              <w:instrText xml:space="preserve"> FORMTEXT </w:instrText>
            </w:r>
            <w:r w:rsidRPr="004E0302">
              <w:rPr>
                <w:rFonts w:cs="Calibri"/>
                <w:bCs/>
                <w:sz w:val="22"/>
                <w:szCs w:val="22"/>
              </w:rPr>
            </w:r>
            <w:r w:rsidRPr="004E0302">
              <w:rPr>
                <w:rFonts w:cs="Calibri"/>
                <w:bCs/>
                <w:sz w:val="22"/>
                <w:szCs w:val="22"/>
              </w:rPr>
              <w:fldChar w:fldCharType="separate"/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sz w:val="22"/>
                <w:szCs w:val="22"/>
              </w:rPr>
              <w:fldChar w:fldCharType="end"/>
            </w:r>
            <w:bookmarkEnd w:id="5"/>
          </w:p>
        </w:tc>
      </w:tr>
      <w:tr w:rsidR="002D6A82" w:rsidRPr="002D6A82" w14:paraId="150DEF8F" w14:textId="77777777" w:rsidTr="002D6A82">
        <w:tc>
          <w:tcPr>
            <w:tcW w:w="1271" w:type="dxa"/>
          </w:tcPr>
          <w:p w14:paraId="6A09AEC9" w14:textId="77777777" w:rsidR="002D6A82" w:rsidRPr="002D6A82" w:rsidRDefault="002D6A82">
            <w:pPr>
              <w:rPr>
                <w:rFonts w:cs="Calibri"/>
                <w:sz w:val="22"/>
                <w:szCs w:val="22"/>
              </w:rPr>
            </w:pPr>
            <w:r w:rsidRPr="002D6A82">
              <w:rPr>
                <w:rFonts w:cs="Calibri"/>
                <w:sz w:val="22"/>
                <w:szCs w:val="22"/>
              </w:rPr>
              <w:t>Date</w:t>
            </w:r>
          </w:p>
        </w:tc>
        <w:tc>
          <w:tcPr>
            <w:tcW w:w="8918" w:type="dxa"/>
          </w:tcPr>
          <w:p w14:paraId="10833827" w14:textId="77777777" w:rsidR="002D6A82" w:rsidRPr="004E0302" w:rsidRDefault="002D6A82">
            <w:pPr>
              <w:rPr>
                <w:rFonts w:cs="Calibri"/>
                <w:bCs/>
                <w:sz w:val="22"/>
                <w:szCs w:val="22"/>
              </w:rPr>
            </w:pPr>
            <w:r w:rsidRPr="004E0302">
              <w:rPr>
                <w:rFonts w:cs="Calibri"/>
                <w:bCs/>
                <w:sz w:val="22"/>
                <w:szCs w:val="22"/>
              </w:rPr>
              <w:fldChar w:fldCharType="begin">
                <w:ffData>
                  <w:name w:val="Text30"/>
                  <w:enabled/>
                  <w:calcOnExit w:val="0"/>
                  <w:textInput>
                    <w:type w:val="date"/>
                    <w:format w:val="dd/MM/yy"/>
                  </w:textInput>
                </w:ffData>
              </w:fldChar>
            </w:r>
            <w:bookmarkStart w:id="6" w:name="Text30"/>
            <w:r w:rsidRPr="004E0302">
              <w:rPr>
                <w:rFonts w:cs="Calibri"/>
                <w:bCs/>
                <w:sz w:val="22"/>
                <w:szCs w:val="22"/>
              </w:rPr>
              <w:instrText xml:space="preserve"> FORMTEXT </w:instrText>
            </w:r>
            <w:r w:rsidRPr="004E0302">
              <w:rPr>
                <w:rFonts w:cs="Calibri"/>
                <w:bCs/>
                <w:sz w:val="22"/>
                <w:szCs w:val="22"/>
              </w:rPr>
            </w:r>
            <w:r w:rsidRPr="004E0302">
              <w:rPr>
                <w:rFonts w:cs="Calibri"/>
                <w:bCs/>
                <w:sz w:val="22"/>
                <w:szCs w:val="22"/>
              </w:rPr>
              <w:fldChar w:fldCharType="separate"/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noProof/>
                <w:sz w:val="22"/>
                <w:szCs w:val="22"/>
              </w:rPr>
              <w:t> </w:t>
            </w:r>
            <w:r w:rsidRPr="004E0302">
              <w:rPr>
                <w:rFonts w:cs="Calibri"/>
                <w:bCs/>
                <w:sz w:val="22"/>
                <w:szCs w:val="22"/>
              </w:rPr>
              <w:fldChar w:fldCharType="end"/>
            </w:r>
            <w:bookmarkEnd w:id="6"/>
          </w:p>
        </w:tc>
      </w:tr>
    </w:tbl>
    <w:p w14:paraId="52AC0E0D" w14:textId="77777777" w:rsidR="00FD2232" w:rsidRPr="003F6E9C" w:rsidRDefault="00FD2232">
      <w:pPr>
        <w:rPr>
          <w:rFonts w:cs="Calibri"/>
          <w:b/>
        </w:rPr>
      </w:pPr>
    </w:p>
    <w:p w14:paraId="2DA3DF0B" w14:textId="77777777" w:rsidR="007B6F7A" w:rsidRDefault="007B6F7A" w:rsidP="007B6F7A">
      <w:pPr>
        <w:ind w:right="276"/>
        <w:rPr>
          <w:rStyle w:val="Hyperlink"/>
          <w:b/>
          <w:sz w:val="28"/>
          <w:szCs w:val="28"/>
        </w:rPr>
      </w:pPr>
      <w:r w:rsidRPr="0000396F">
        <w:rPr>
          <w:b/>
          <w:sz w:val="28"/>
          <w:szCs w:val="28"/>
        </w:rPr>
        <w:t xml:space="preserve">Once completed, the form must be emailed to: </w:t>
      </w:r>
      <w:hyperlink r:id="rId11" w:history="1">
        <w:r w:rsidRPr="0000396F">
          <w:rPr>
            <w:rStyle w:val="Hyperlink"/>
            <w:b/>
            <w:sz w:val="28"/>
            <w:szCs w:val="28"/>
          </w:rPr>
          <w:t>student.registry@solent.ac.uk</w:t>
        </w:r>
      </w:hyperlink>
    </w:p>
    <w:p w14:paraId="02B06611" w14:textId="77777777" w:rsidR="00B7736F" w:rsidRPr="00894743" w:rsidRDefault="00B7736F" w:rsidP="007B6F7A">
      <w:pPr>
        <w:ind w:right="276"/>
        <w:rPr>
          <w:b/>
          <w:sz w:val="20"/>
          <w:szCs w:val="20"/>
        </w:rPr>
      </w:pPr>
    </w:p>
    <w:p w14:paraId="44484F13" w14:textId="77777777" w:rsidR="00763AE0" w:rsidRPr="007B6F7A" w:rsidRDefault="002D6A82" w:rsidP="007B6F7A">
      <w:pPr>
        <w:pStyle w:val="ListParagraph"/>
        <w:numPr>
          <w:ilvl w:val="0"/>
          <w:numId w:val="3"/>
        </w:numPr>
        <w:ind w:left="567" w:hanging="567"/>
        <w:rPr>
          <w:rFonts w:cs="Calibri"/>
          <w:sz w:val="20"/>
          <w:szCs w:val="20"/>
        </w:rPr>
      </w:pPr>
      <w:r w:rsidRPr="002D6A82">
        <w:rPr>
          <w:rFonts w:cs="Calibri"/>
          <w:sz w:val="20"/>
          <w:szCs w:val="20"/>
        </w:rPr>
        <w:t>Form to be kept in the Apprentices Evidence Pack</w:t>
      </w:r>
    </w:p>
    <w:sectPr w:rsidR="00763AE0" w:rsidRPr="007B6F7A" w:rsidSect="00DA77DA">
      <w:pgSz w:w="11901" w:h="16817"/>
      <w:pgMar w:top="567" w:right="851" w:bottom="567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42B3A5" w14:textId="77777777" w:rsidR="00B3755D" w:rsidRDefault="00B3755D" w:rsidP="00B346C4">
      <w:r>
        <w:separator/>
      </w:r>
    </w:p>
  </w:endnote>
  <w:endnote w:type="continuationSeparator" w:id="0">
    <w:p w14:paraId="70F62F39" w14:textId="77777777" w:rsidR="00B3755D" w:rsidRDefault="00B3755D" w:rsidP="00B346C4">
      <w:r>
        <w:continuationSeparator/>
      </w:r>
    </w:p>
  </w:endnote>
  <w:endnote w:type="continuationNotice" w:id="1">
    <w:p w14:paraId="269C8F7B" w14:textId="77777777" w:rsidR="00B3755D" w:rsidRDefault="00B375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52A6A" w14:textId="77777777" w:rsidR="00B3755D" w:rsidRDefault="00B3755D" w:rsidP="00B346C4">
      <w:r>
        <w:separator/>
      </w:r>
    </w:p>
  </w:footnote>
  <w:footnote w:type="continuationSeparator" w:id="0">
    <w:p w14:paraId="7856FF12" w14:textId="77777777" w:rsidR="00B3755D" w:rsidRDefault="00B3755D" w:rsidP="00B346C4">
      <w:r>
        <w:continuationSeparator/>
      </w:r>
    </w:p>
  </w:footnote>
  <w:footnote w:type="continuationNotice" w:id="1">
    <w:p w14:paraId="3CD160A6" w14:textId="77777777" w:rsidR="00B3755D" w:rsidRDefault="00B3755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41C3C"/>
    <w:multiLevelType w:val="multilevel"/>
    <w:tmpl w:val="E0DE302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2E1D43"/>
    <w:multiLevelType w:val="hybridMultilevel"/>
    <w:tmpl w:val="EEDAB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7C2D32"/>
    <w:multiLevelType w:val="multilevel"/>
    <w:tmpl w:val="787A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0C26CC"/>
    <w:multiLevelType w:val="multilevel"/>
    <w:tmpl w:val="4E4403F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B45EEB"/>
    <w:multiLevelType w:val="hybridMultilevel"/>
    <w:tmpl w:val="57CE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21469"/>
    <w:multiLevelType w:val="multilevel"/>
    <w:tmpl w:val="787A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12E42D4"/>
    <w:multiLevelType w:val="hybridMultilevel"/>
    <w:tmpl w:val="152C8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9"/>
  <w:hideSpellingErrors/>
  <w:hideGrammaticalErrors/>
  <w:proofState w:spelling="clean" w:grammar="clean"/>
  <w:attachedTemplate r:id="rId1"/>
  <w:documentProtection w:edit="forms" w:enforcement="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87B"/>
    <w:rsid w:val="0000396F"/>
    <w:rsid w:val="00010348"/>
    <w:rsid w:val="00012E70"/>
    <w:rsid w:val="00015EA4"/>
    <w:rsid w:val="000214ED"/>
    <w:rsid w:val="00022477"/>
    <w:rsid w:val="000243F8"/>
    <w:rsid w:val="0003477B"/>
    <w:rsid w:val="000358C3"/>
    <w:rsid w:val="00045FB9"/>
    <w:rsid w:val="00071897"/>
    <w:rsid w:val="000907C1"/>
    <w:rsid w:val="000932AA"/>
    <w:rsid w:val="00097336"/>
    <w:rsid w:val="0009733F"/>
    <w:rsid w:val="000B0AE2"/>
    <w:rsid w:val="000B6B8D"/>
    <w:rsid w:val="000C3125"/>
    <w:rsid w:val="000C6E36"/>
    <w:rsid w:val="000D77D5"/>
    <w:rsid w:val="000D794B"/>
    <w:rsid w:val="001019C9"/>
    <w:rsid w:val="00106C57"/>
    <w:rsid w:val="001316E5"/>
    <w:rsid w:val="00141215"/>
    <w:rsid w:val="001436E4"/>
    <w:rsid w:val="00146410"/>
    <w:rsid w:val="00157DD4"/>
    <w:rsid w:val="001705B7"/>
    <w:rsid w:val="001810BF"/>
    <w:rsid w:val="00185399"/>
    <w:rsid w:val="00195702"/>
    <w:rsid w:val="001964FA"/>
    <w:rsid w:val="001A4A7B"/>
    <w:rsid w:val="001B39FA"/>
    <w:rsid w:val="001B69C8"/>
    <w:rsid w:val="001D0218"/>
    <w:rsid w:val="001D32A0"/>
    <w:rsid w:val="001D69F8"/>
    <w:rsid w:val="001F5B5D"/>
    <w:rsid w:val="00212784"/>
    <w:rsid w:val="00221C6E"/>
    <w:rsid w:val="00231321"/>
    <w:rsid w:val="002341C9"/>
    <w:rsid w:val="0023460E"/>
    <w:rsid w:val="0023538A"/>
    <w:rsid w:val="00237AF7"/>
    <w:rsid w:val="00240446"/>
    <w:rsid w:val="00247F05"/>
    <w:rsid w:val="00272F55"/>
    <w:rsid w:val="00280E27"/>
    <w:rsid w:val="0028664B"/>
    <w:rsid w:val="00295CD9"/>
    <w:rsid w:val="002A0534"/>
    <w:rsid w:val="002A3639"/>
    <w:rsid w:val="002C5514"/>
    <w:rsid w:val="002D2CB0"/>
    <w:rsid w:val="002D6A82"/>
    <w:rsid w:val="002E78D9"/>
    <w:rsid w:val="002F3C5A"/>
    <w:rsid w:val="002F7D68"/>
    <w:rsid w:val="00300A17"/>
    <w:rsid w:val="00302E24"/>
    <w:rsid w:val="00317A17"/>
    <w:rsid w:val="0032306A"/>
    <w:rsid w:val="0032360A"/>
    <w:rsid w:val="003245DF"/>
    <w:rsid w:val="0034117F"/>
    <w:rsid w:val="003566CA"/>
    <w:rsid w:val="003626C7"/>
    <w:rsid w:val="00367B13"/>
    <w:rsid w:val="00371843"/>
    <w:rsid w:val="00377A23"/>
    <w:rsid w:val="003803F1"/>
    <w:rsid w:val="0039249C"/>
    <w:rsid w:val="00393D5B"/>
    <w:rsid w:val="003A3360"/>
    <w:rsid w:val="003F6E9C"/>
    <w:rsid w:val="003F6FE8"/>
    <w:rsid w:val="0040637D"/>
    <w:rsid w:val="00441E64"/>
    <w:rsid w:val="00442461"/>
    <w:rsid w:val="004476DB"/>
    <w:rsid w:val="00456206"/>
    <w:rsid w:val="00460479"/>
    <w:rsid w:val="0046788E"/>
    <w:rsid w:val="00470286"/>
    <w:rsid w:val="00472749"/>
    <w:rsid w:val="004822FA"/>
    <w:rsid w:val="004B2993"/>
    <w:rsid w:val="004C3B1B"/>
    <w:rsid w:val="004E0302"/>
    <w:rsid w:val="004E6C6F"/>
    <w:rsid w:val="004F3C3C"/>
    <w:rsid w:val="005008D6"/>
    <w:rsid w:val="0050401C"/>
    <w:rsid w:val="005104E7"/>
    <w:rsid w:val="0051071C"/>
    <w:rsid w:val="00521581"/>
    <w:rsid w:val="005639E5"/>
    <w:rsid w:val="0057248A"/>
    <w:rsid w:val="00595172"/>
    <w:rsid w:val="00595AD5"/>
    <w:rsid w:val="00596DFE"/>
    <w:rsid w:val="005A1327"/>
    <w:rsid w:val="005B2075"/>
    <w:rsid w:val="005C54CC"/>
    <w:rsid w:val="006025EC"/>
    <w:rsid w:val="006072BE"/>
    <w:rsid w:val="00622927"/>
    <w:rsid w:val="00633FC4"/>
    <w:rsid w:val="00647005"/>
    <w:rsid w:val="00650937"/>
    <w:rsid w:val="0066364C"/>
    <w:rsid w:val="00666634"/>
    <w:rsid w:val="00676847"/>
    <w:rsid w:val="00681B7A"/>
    <w:rsid w:val="006875BE"/>
    <w:rsid w:val="0069139B"/>
    <w:rsid w:val="00696130"/>
    <w:rsid w:val="006A136F"/>
    <w:rsid w:val="006A1B67"/>
    <w:rsid w:val="006B10E4"/>
    <w:rsid w:val="006B6633"/>
    <w:rsid w:val="007025B0"/>
    <w:rsid w:val="00707950"/>
    <w:rsid w:val="00713CF8"/>
    <w:rsid w:val="007212D5"/>
    <w:rsid w:val="00721BC0"/>
    <w:rsid w:val="0074687B"/>
    <w:rsid w:val="00755933"/>
    <w:rsid w:val="0076063F"/>
    <w:rsid w:val="00763AE0"/>
    <w:rsid w:val="0077172C"/>
    <w:rsid w:val="00774979"/>
    <w:rsid w:val="0078290E"/>
    <w:rsid w:val="0078530E"/>
    <w:rsid w:val="007971D3"/>
    <w:rsid w:val="007A44D4"/>
    <w:rsid w:val="007A715D"/>
    <w:rsid w:val="007B6F7A"/>
    <w:rsid w:val="007D3F91"/>
    <w:rsid w:val="007D7BDC"/>
    <w:rsid w:val="007E6D1E"/>
    <w:rsid w:val="007F36CE"/>
    <w:rsid w:val="007F5114"/>
    <w:rsid w:val="008159E7"/>
    <w:rsid w:val="00815C5D"/>
    <w:rsid w:val="0081630A"/>
    <w:rsid w:val="00816D2F"/>
    <w:rsid w:val="008203D4"/>
    <w:rsid w:val="00823E3E"/>
    <w:rsid w:val="008330AE"/>
    <w:rsid w:val="00837956"/>
    <w:rsid w:val="008667FD"/>
    <w:rsid w:val="00876B75"/>
    <w:rsid w:val="00894743"/>
    <w:rsid w:val="008A3857"/>
    <w:rsid w:val="008B574D"/>
    <w:rsid w:val="008C0A53"/>
    <w:rsid w:val="008C400F"/>
    <w:rsid w:val="008C4FAE"/>
    <w:rsid w:val="00905DA2"/>
    <w:rsid w:val="00907E91"/>
    <w:rsid w:val="00920B15"/>
    <w:rsid w:val="00922318"/>
    <w:rsid w:val="00930693"/>
    <w:rsid w:val="00932185"/>
    <w:rsid w:val="00935BEC"/>
    <w:rsid w:val="00937EC4"/>
    <w:rsid w:val="00942EA6"/>
    <w:rsid w:val="0094329C"/>
    <w:rsid w:val="00951D16"/>
    <w:rsid w:val="00974635"/>
    <w:rsid w:val="00980761"/>
    <w:rsid w:val="0098155E"/>
    <w:rsid w:val="00981C02"/>
    <w:rsid w:val="009873BF"/>
    <w:rsid w:val="009A0A8F"/>
    <w:rsid w:val="009A326E"/>
    <w:rsid w:val="009A4121"/>
    <w:rsid w:val="009B0BD2"/>
    <w:rsid w:val="009B69E7"/>
    <w:rsid w:val="009C1972"/>
    <w:rsid w:val="009D384E"/>
    <w:rsid w:val="009F36CA"/>
    <w:rsid w:val="009F5A53"/>
    <w:rsid w:val="009F5E16"/>
    <w:rsid w:val="00A0043C"/>
    <w:rsid w:val="00A06E0E"/>
    <w:rsid w:val="00A209CD"/>
    <w:rsid w:val="00A252F8"/>
    <w:rsid w:val="00A30C47"/>
    <w:rsid w:val="00A35EBC"/>
    <w:rsid w:val="00A4150D"/>
    <w:rsid w:val="00A53789"/>
    <w:rsid w:val="00A6105A"/>
    <w:rsid w:val="00A644D0"/>
    <w:rsid w:val="00A9192F"/>
    <w:rsid w:val="00A923B6"/>
    <w:rsid w:val="00A93512"/>
    <w:rsid w:val="00AA042F"/>
    <w:rsid w:val="00AB027D"/>
    <w:rsid w:val="00AB10C6"/>
    <w:rsid w:val="00AB1737"/>
    <w:rsid w:val="00AD24E8"/>
    <w:rsid w:val="00AD2DB6"/>
    <w:rsid w:val="00AD7297"/>
    <w:rsid w:val="00AF485A"/>
    <w:rsid w:val="00B104BA"/>
    <w:rsid w:val="00B10F69"/>
    <w:rsid w:val="00B24B42"/>
    <w:rsid w:val="00B26A89"/>
    <w:rsid w:val="00B346C4"/>
    <w:rsid w:val="00B3755D"/>
    <w:rsid w:val="00B451F9"/>
    <w:rsid w:val="00B46BB1"/>
    <w:rsid w:val="00B5020D"/>
    <w:rsid w:val="00B54E1B"/>
    <w:rsid w:val="00B61595"/>
    <w:rsid w:val="00B74EEF"/>
    <w:rsid w:val="00B75AE6"/>
    <w:rsid w:val="00B7736F"/>
    <w:rsid w:val="00B90F50"/>
    <w:rsid w:val="00BC1264"/>
    <w:rsid w:val="00BD4B90"/>
    <w:rsid w:val="00BE5B2C"/>
    <w:rsid w:val="00C01BF8"/>
    <w:rsid w:val="00C175C4"/>
    <w:rsid w:val="00C24A16"/>
    <w:rsid w:val="00C30244"/>
    <w:rsid w:val="00C331F1"/>
    <w:rsid w:val="00C61022"/>
    <w:rsid w:val="00C62217"/>
    <w:rsid w:val="00C6431C"/>
    <w:rsid w:val="00C745FE"/>
    <w:rsid w:val="00C8151D"/>
    <w:rsid w:val="00C8687E"/>
    <w:rsid w:val="00CA137F"/>
    <w:rsid w:val="00CA2A4C"/>
    <w:rsid w:val="00CB36B0"/>
    <w:rsid w:val="00CC149F"/>
    <w:rsid w:val="00CC3A4E"/>
    <w:rsid w:val="00CE097D"/>
    <w:rsid w:val="00CE521D"/>
    <w:rsid w:val="00CE576A"/>
    <w:rsid w:val="00D0143A"/>
    <w:rsid w:val="00D07826"/>
    <w:rsid w:val="00D172EA"/>
    <w:rsid w:val="00D41D1D"/>
    <w:rsid w:val="00D52038"/>
    <w:rsid w:val="00D6377C"/>
    <w:rsid w:val="00D65B65"/>
    <w:rsid w:val="00D7565F"/>
    <w:rsid w:val="00D763F9"/>
    <w:rsid w:val="00D85D61"/>
    <w:rsid w:val="00D9034A"/>
    <w:rsid w:val="00D9619E"/>
    <w:rsid w:val="00D978A2"/>
    <w:rsid w:val="00DA1E6D"/>
    <w:rsid w:val="00DA77DA"/>
    <w:rsid w:val="00DC070F"/>
    <w:rsid w:val="00DC132E"/>
    <w:rsid w:val="00DD2A7A"/>
    <w:rsid w:val="00DD2BF1"/>
    <w:rsid w:val="00DD54BC"/>
    <w:rsid w:val="00DD69F9"/>
    <w:rsid w:val="00DE48D6"/>
    <w:rsid w:val="00DF11BD"/>
    <w:rsid w:val="00E02F3C"/>
    <w:rsid w:val="00E06F97"/>
    <w:rsid w:val="00E10778"/>
    <w:rsid w:val="00E115F9"/>
    <w:rsid w:val="00E11F6C"/>
    <w:rsid w:val="00E156B2"/>
    <w:rsid w:val="00E2073B"/>
    <w:rsid w:val="00E20CCF"/>
    <w:rsid w:val="00E37B22"/>
    <w:rsid w:val="00E421C0"/>
    <w:rsid w:val="00E443CC"/>
    <w:rsid w:val="00E5139A"/>
    <w:rsid w:val="00E64AFA"/>
    <w:rsid w:val="00E679D5"/>
    <w:rsid w:val="00E71E56"/>
    <w:rsid w:val="00E90835"/>
    <w:rsid w:val="00E94636"/>
    <w:rsid w:val="00EA6F47"/>
    <w:rsid w:val="00EC25A0"/>
    <w:rsid w:val="00EC5270"/>
    <w:rsid w:val="00ED2EA9"/>
    <w:rsid w:val="00ED64FA"/>
    <w:rsid w:val="00EE06A1"/>
    <w:rsid w:val="00F01705"/>
    <w:rsid w:val="00F02431"/>
    <w:rsid w:val="00F03FB5"/>
    <w:rsid w:val="00F171E4"/>
    <w:rsid w:val="00F320D7"/>
    <w:rsid w:val="00F57627"/>
    <w:rsid w:val="00F73348"/>
    <w:rsid w:val="00F74AFB"/>
    <w:rsid w:val="00F90B03"/>
    <w:rsid w:val="00FA2CEA"/>
    <w:rsid w:val="00FB5E2A"/>
    <w:rsid w:val="00FD1E46"/>
    <w:rsid w:val="00FD2232"/>
    <w:rsid w:val="00FE7607"/>
    <w:rsid w:val="00FF2177"/>
    <w:rsid w:val="00FF50CF"/>
    <w:rsid w:val="4B6AE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898F"/>
  <w15:chartTrackingRefBased/>
  <w15:docId w15:val="{6C37F237-BA44-4DDD-AF37-9A7131F50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470286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36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C3B1B"/>
  </w:style>
  <w:style w:type="character" w:customStyle="1" w:styleId="agkmhskd8nqmtjq7a21">
    <w:name w:val="ag_kmhskd8nqmtjq7a2_1"/>
    <w:basedOn w:val="DefaultParagraphFont"/>
    <w:rsid w:val="004C3B1B"/>
  </w:style>
  <w:style w:type="character" w:customStyle="1" w:styleId="Heading3Char">
    <w:name w:val="Heading 3 Char"/>
    <w:link w:val="Heading3"/>
    <w:uiPriority w:val="9"/>
    <w:rsid w:val="0047028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okmhskd8nqmtjq7a20">
    <w:name w:val="ao_kmhskd8nqmtjq7a2_0"/>
    <w:basedOn w:val="DefaultParagraphFont"/>
    <w:rsid w:val="00470286"/>
  </w:style>
  <w:style w:type="paragraph" w:styleId="BalloonText">
    <w:name w:val="Balloon Text"/>
    <w:basedOn w:val="Normal"/>
    <w:link w:val="BalloonTextChar"/>
    <w:uiPriority w:val="99"/>
    <w:semiHidden/>
    <w:unhideWhenUsed/>
    <w:rsid w:val="00816D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16D2F"/>
    <w:rPr>
      <w:rFonts w:ascii="Segoe UI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9321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2185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3218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2185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32185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0043C"/>
    <w:rPr>
      <w:sz w:val="24"/>
      <w:szCs w:val="24"/>
    </w:rPr>
  </w:style>
  <w:style w:type="character" w:styleId="Hyperlink">
    <w:name w:val="Hyperlink"/>
    <w:uiPriority w:val="99"/>
    <w:unhideWhenUsed/>
    <w:rsid w:val="00FB5E2A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FB5E2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BDC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46C4"/>
    <w:rPr>
      <w:rFonts w:asciiTheme="minorHAnsi" w:eastAsiaTheme="minorEastAsia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46C4"/>
    <w:rPr>
      <w:rFonts w:asciiTheme="minorHAnsi" w:eastAsiaTheme="minorEastAsia" w:hAnsiTheme="minorHAnsi" w:cstheme="minorBidi"/>
    </w:rPr>
  </w:style>
  <w:style w:type="character" w:styleId="FootnoteReference">
    <w:name w:val="footnote reference"/>
    <w:basedOn w:val="DefaultParagraphFont"/>
    <w:uiPriority w:val="99"/>
    <w:semiHidden/>
    <w:unhideWhenUsed/>
    <w:rsid w:val="00B346C4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23460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460E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346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460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1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tudent.registry@solent.ac.uk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derm\OneDrive%20-%20Solent%20University\APPRENTICESHIPS\Document%20Templates\20191129%20RETURN%20FROM%20BREAK%20IN%20LEARNING%20FORM%20-%20APPRENTICES%20-%20%20TEMPLATE%20-%20V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24DCCCC52CBD4DB5E55A4AEB420219" ma:contentTypeVersion="11" ma:contentTypeDescription="Create a new document." ma:contentTypeScope="" ma:versionID="c8199722065ff0bf8ca1ce33ad49df00">
  <xsd:schema xmlns:xsd="http://www.w3.org/2001/XMLSchema" xmlns:xs="http://www.w3.org/2001/XMLSchema" xmlns:p="http://schemas.microsoft.com/office/2006/metadata/properties" xmlns:ns2="f25531be-fb84-45b4-bfba-49565f0b277d" targetNamespace="http://schemas.microsoft.com/office/2006/metadata/properties" ma:root="true" ma:fieldsID="40e220b5aaa66056c39958f0bef26a2a" ns2:_="">
    <xsd:import namespace="f25531be-fb84-45b4-bfba-49565f0b27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5531be-fb84-45b4-bfba-49565f0b277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556078-5D87-460B-8397-3C6FF4E2DE5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3080C4-86EE-443B-AFDB-F0C66DE9952B}">
  <ds:schemaRefs>
    <ds:schemaRef ds:uri="http://schemas.microsoft.com/office/2006/documentManagement/type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infopath/2007/PartnerControls"/>
    <ds:schemaRef ds:uri="http://www.w3.org/XML/1998/namespace"/>
    <ds:schemaRef ds:uri="http://purl.org/dc/dcmitype/"/>
    <ds:schemaRef ds:uri="5c18995e-932f-4c95-b0ed-fa123260ea5f"/>
    <ds:schemaRef ds:uri="de8fe049-e679-4518-9f9e-fb58d79ca28b"/>
    <ds:schemaRef ds:uri="http://schemas.microsoft.com/sharepoint/v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7525182-3D90-44E6-A404-A9D1555D2F58}"/>
</file>

<file path=docProps/app.xml><?xml version="1.0" encoding="utf-8"?>
<Properties xmlns="http://schemas.openxmlformats.org/officeDocument/2006/extended-properties" xmlns:vt="http://schemas.openxmlformats.org/officeDocument/2006/docPropsVTypes">
  <Template>C:\Users\pedderm\OneDrive - Solent University\APPRENTICESHIPS\Document Templates\20191129 RETURN FROM BREAK IN LEARNING FORM - APPRENTICES -  TEMPLATE - V1.dotx</Template>
  <TotalTime>5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Links>
    <vt:vector size="12" baseType="variant">
      <vt:variant>
        <vt:i4>3538974</vt:i4>
      </vt:variant>
      <vt:variant>
        <vt:i4>3</vt:i4>
      </vt:variant>
      <vt:variant>
        <vt:i4>0</vt:i4>
      </vt:variant>
      <vt:variant>
        <vt:i4>5</vt:i4>
      </vt:variant>
      <vt:variant>
        <vt:lpwstr>mailto:student.hub@solent.ac.uk</vt:lpwstr>
      </vt:variant>
      <vt:variant>
        <vt:lpwstr/>
      </vt:variant>
      <vt:variant>
        <vt:i4>8061010</vt:i4>
      </vt:variant>
      <vt:variant>
        <vt:i4>0</vt:i4>
      </vt:variant>
      <vt:variant>
        <vt:i4>0</vt:i4>
      </vt:variant>
      <vt:variant>
        <vt:i4>5</vt:i4>
      </vt:variant>
      <vt:variant>
        <vt:lpwstr>mailto:student.registry@solent.ac.uk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Pedder</dc:creator>
  <cp:keywords/>
  <dc:description/>
  <cp:lastModifiedBy>Martin Reid</cp:lastModifiedBy>
  <cp:revision>10</cp:revision>
  <cp:lastPrinted>2019-07-09T10:58:00Z</cp:lastPrinted>
  <dcterms:created xsi:type="dcterms:W3CDTF">2020-11-04T10:13:00Z</dcterms:created>
  <dcterms:modified xsi:type="dcterms:W3CDTF">2021-10-18T09:32:00Z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0x010100CE24DCCCC52CBD4DB5E55A4AEB420219</vt:lpwstr>
  </property>
</Properties>
</file>